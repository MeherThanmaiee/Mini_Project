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C" w14:textId="6B01215C" w:rsidR="006F3721" w:rsidRPr="00CC5991" w:rsidRDefault="00CC5991" w:rsidP="00CC59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CC599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HOTEL MANAGEMENT   SYSTEM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C" w14:textId="6B01215C" w:rsidR="006F3721" w:rsidRPr="00CC5991" w:rsidRDefault="00CC5991" w:rsidP="00CC599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 w:rsidRPr="00CC5991">
                        <w:rPr>
                          <w:rFonts w:ascii="Arial" w:hAnsi="Arial" w:cs="Arial"/>
                          <w:sz w:val="40"/>
                          <w:szCs w:val="40"/>
                        </w:rPr>
                        <w:t>HOTEL MANAGEMENT   SYSTEM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01A72DE1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proofErr w:type="spellStart"/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Vanukuri</w:t>
                            </w:r>
                            <w:proofErr w:type="spellEnd"/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Meher</w:t>
                            </w:r>
                            <w:proofErr w:type="spellEnd"/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Thanmaiee</w:t>
                            </w:r>
                            <w:proofErr w:type="spellEnd"/>
                          </w:p>
                          <w:p w14:paraId="48DC9B63" w14:textId="53E242F3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60</w:t>
                            </w:r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894</w:t>
                            </w:r>
                          </w:p>
                          <w:p w14:paraId="48DC9B64" w14:textId="2DE2B56F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Application/Utility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01A72DE1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proofErr w:type="spellStart"/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Vanukuri</w:t>
                      </w:r>
                      <w:proofErr w:type="spellEnd"/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Meher</w:t>
                      </w:r>
                      <w:proofErr w:type="spellEnd"/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Thanmaiee</w:t>
                      </w:r>
                      <w:proofErr w:type="spellEnd"/>
                    </w:p>
                    <w:p w14:paraId="48DC9B63" w14:textId="53E242F3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2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>60</w:t>
                      </w:r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894</w:t>
                      </w:r>
                    </w:p>
                    <w:p w14:paraId="48DC9B64" w14:textId="2DE2B56F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Application/Utility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495"/>
        <w:gridCol w:w="1904"/>
        <w:gridCol w:w="1904"/>
        <w:gridCol w:w="2685"/>
      </w:tblGrid>
      <w:tr w:rsidR="00503D7B" w:rsidRPr="00553962" w14:paraId="48DC9A58" w14:textId="77777777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2BE376C9"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B5557">
              <w:rPr>
                <w:rFonts w:cs="Arial"/>
              </w:rPr>
              <w:t>5-</w:t>
            </w:r>
            <w:r w:rsidR="00932147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14:paraId="48DC9A5B" w14:textId="6A358905" w:rsidR="001B4CE7" w:rsidRPr="007B3ACD" w:rsidRDefault="008B5557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Vanukuri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Meher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Thanmaiee</w:t>
            </w:r>
            <w:proofErr w:type="spellEnd"/>
          </w:p>
        </w:tc>
        <w:tc>
          <w:tcPr>
            <w:tcW w:w="923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9A633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4A5F7" w14:textId="77777777" w:rsidR="009A6337" w:rsidRDefault="009A6337" w:rsidP="006A582B">
      <w:r>
        <w:separator/>
      </w:r>
    </w:p>
  </w:endnote>
  <w:endnote w:type="continuationSeparator" w:id="0">
    <w:p w14:paraId="51383A28" w14:textId="77777777" w:rsidR="009A6337" w:rsidRDefault="009A6337" w:rsidP="006A582B">
      <w:r>
        <w:continuationSeparator/>
      </w:r>
    </w:p>
  </w:endnote>
  <w:endnote w:type="continuationNotice" w:id="1">
    <w:p w14:paraId="4A2939A0" w14:textId="77777777" w:rsidR="009A6337" w:rsidRDefault="009A6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B1722" w14:textId="77777777" w:rsidR="009A6337" w:rsidRDefault="009A6337" w:rsidP="006A582B">
      <w:r>
        <w:separator/>
      </w:r>
    </w:p>
  </w:footnote>
  <w:footnote w:type="continuationSeparator" w:id="0">
    <w:p w14:paraId="219A599C" w14:textId="77777777" w:rsidR="009A6337" w:rsidRDefault="009A6337" w:rsidP="006A582B">
      <w:r>
        <w:continuationSeparator/>
      </w:r>
    </w:p>
  </w:footnote>
  <w:footnote w:type="continuationNotice" w:id="1">
    <w:p w14:paraId="126621D0" w14:textId="77777777" w:rsidR="009A6337" w:rsidRDefault="009A6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8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VANUKURI MEHER THANMAIEE</cp:lastModifiedBy>
  <cp:revision>7</cp:revision>
  <cp:lastPrinted>2014-03-29T07:34:00Z</cp:lastPrinted>
  <dcterms:created xsi:type="dcterms:W3CDTF">2021-04-13T06:37:00Z</dcterms:created>
  <dcterms:modified xsi:type="dcterms:W3CDTF">2021-04-15T10:41:00Z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